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136EA3B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alias w:val="Enter company name:"/>
              <w:tag w:val="Enter company name:"/>
              <w:id w:val="-1907209145"/>
              <w:placeholder>
                <w:docPart w:val="46599458A9C62447A059D4DEC30258A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14:paraId="3C18A464" w14:textId="7ED95C36" w:rsidR="008049DB" w:rsidRDefault="00137EA4" w:rsidP="00137EA4">
                <w:pPr>
                  <w:pStyle w:val="Heading1"/>
                  <w:outlineLvl w:val="0"/>
                </w:pPr>
                <w:r>
                  <w:t>Design263</w:t>
                </w:r>
              </w:p>
            </w:sdtContent>
          </w:sdt>
          <w:p w14:paraId="18676DD7" w14:textId="4667FCF8" w:rsidR="008049DB" w:rsidRDefault="00137EA4">
            <w:r>
              <w:t>30 Braemar Court</w:t>
            </w:r>
          </w:p>
          <w:p w14:paraId="52ED9EF5" w14:textId="54AC4CA8" w:rsidR="00616194" w:rsidRDefault="00137EA4">
            <w:r>
              <w:t>Bedford MK401DZ</w:t>
            </w:r>
          </w:p>
          <w:p w14:paraId="00F7EC48" w14:textId="291E1E22" w:rsidR="008049DB" w:rsidRDefault="008D064C">
            <w:sdt>
              <w:sdtPr>
                <w:alias w:val="Phone:"/>
                <w:tag w:val="Phone:"/>
                <w:id w:val="-480227063"/>
                <w:placeholder>
                  <w:docPart w:val="A836C33C84C9B4499F334F20EBFD62C3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r w:rsidR="00137EA4">
              <w:t>07716086357</w:t>
            </w:r>
          </w:p>
        </w:tc>
        <w:tc>
          <w:tcPr>
            <w:tcW w:w="5048" w:type="dxa"/>
          </w:tcPr>
          <w:p w14:paraId="42304060" w14:textId="77777777" w:rsidR="008049DB" w:rsidRDefault="008D064C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C627A7D2B995FF4BB944D4D10854341B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14:paraId="502281E2" w14:textId="006B7734" w:rsidR="008049DB" w:rsidRDefault="008D064C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0E4B257A93EB5428CAC4DEE04A4475B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r w:rsidR="00137EA4">
              <w:t>2021</w:t>
            </w:r>
            <w:r w:rsidR="001018D4">
              <w:t>2</w:t>
            </w:r>
          </w:p>
          <w:p w14:paraId="56DDACB1" w14:textId="13F18020" w:rsidR="008049DB" w:rsidRDefault="008D064C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2A8B261F2C50EA469D543B921670CEBA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r w:rsidR="001018D4">
              <w:t>17</w:t>
            </w:r>
            <w:r w:rsidR="00137EA4">
              <w:t>/</w:t>
            </w:r>
            <w:r w:rsidR="001018D4">
              <w:t>04</w:t>
            </w:r>
            <w:r w:rsidR="00137EA4">
              <w:t>/2021</w:t>
            </w:r>
          </w:p>
        </w:tc>
      </w:tr>
      <w:tr w:rsidR="008049DB" w14:paraId="0875DA30" w14:textId="77777777" w:rsidTr="00907574">
        <w:trPr>
          <w:trHeight w:val="1440"/>
        </w:trPr>
        <w:tc>
          <w:tcPr>
            <w:tcW w:w="5032" w:type="dxa"/>
          </w:tcPr>
          <w:p w14:paraId="48FFBC95" w14:textId="4294AB14" w:rsidR="008049DB" w:rsidRDefault="008D064C" w:rsidP="00B5393B">
            <w:pPr>
              <w:pStyle w:val="Heading3"/>
            </w:pPr>
            <w:sdt>
              <w:sdtPr>
                <w:alias w:val="To:"/>
                <w:tag w:val="To:"/>
                <w:id w:val="1990749598"/>
                <w:placeholder>
                  <w:docPart w:val="8A36C948402B134690B27811B6B74FC3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To:</w:t>
                </w:r>
              </w:sdtContent>
            </w:sdt>
            <w:r w:rsidR="00B5393B">
              <w:t xml:space="preserve"> </w:t>
            </w:r>
            <w:r w:rsidR="001018D4">
              <w:t>Mrs Chido Zvobgo</w:t>
            </w:r>
          </w:p>
          <w:p w14:paraId="15F28E6E" w14:textId="1A9A6D19" w:rsidR="008049DB" w:rsidRDefault="001018D4">
            <w:r>
              <w:t>Family4Sure ltd</w:t>
            </w:r>
          </w:p>
          <w:p w14:paraId="1D6DE13C" w14:textId="31CE9F51" w:rsidR="008049DB" w:rsidRDefault="008049DB"/>
        </w:tc>
        <w:tc>
          <w:tcPr>
            <w:tcW w:w="5048" w:type="dxa"/>
          </w:tcPr>
          <w:p w14:paraId="1B668427" w14:textId="77777777" w:rsidR="008049DB" w:rsidRDefault="008D064C">
            <w:pPr>
              <w:pStyle w:val="Heading3"/>
              <w:outlineLvl w:val="2"/>
            </w:pPr>
            <w:sdt>
              <w:sdtPr>
                <w:alias w:val="Ship To:"/>
                <w:tag w:val="Ship To:"/>
                <w:id w:val="-1666934941"/>
                <w:placeholder>
                  <w:docPart w:val="5F74E55014990840B355B7F7F7172FFD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Ship To:</w:t>
                </w:r>
              </w:sdtContent>
            </w:sdt>
          </w:p>
          <w:p w14:paraId="4263C47D" w14:textId="07C01B6F" w:rsidR="008049DB" w:rsidRDefault="00137EA4">
            <w:r>
              <w:t>N/A</w:t>
            </w:r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4ED2F7A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tbl>
            <w:tblPr>
              <w:tblStyle w:val="GridTable1Light"/>
              <w:tblpPr w:leftFromText="180" w:rightFromText="180" w:vertAnchor="text" w:tblpY="-38"/>
              <w:tblW w:w="9918" w:type="dxa"/>
              <w:tblLayout w:type="fixed"/>
              <w:tblLook w:val="0620" w:firstRow="1" w:lastRow="0" w:firstColumn="0" w:lastColumn="0" w:noHBand="1" w:noVBand="1"/>
              <w:tblDescription w:val="First table is the main invoice table to enter Quantity, Description, Unit Price, and Total, and second table for Subtotal, Sales Tax, Shipping &amp; Handling charges, and Total Due"/>
            </w:tblPr>
            <w:tblGrid>
              <w:gridCol w:w="1817"/>
              <w:gridCol w:w="5501"/>
              <w:gridCol w:w="1404"/>
              <w:gridCol w:w="1196"/>
            </w:tblGrid>
            <w:tr w:rsidR="00137EA4" w14:paraId="4D1E2B57" w14:textId="77777777" w:rsidTr="001018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0"/>
              </w:trPr>
              <w:tc>
                <w:tcPr>
                  <w:tcW w:w="1817" w:type="dxa"/>
                </w:tcPr>
                <w:p w14:paraId="62EFF9BE" w14:textId="77777777" w:rsidR="00137EA4" w:rsidRDefault="008D064C" w:rsidP="00137EA4">
                  <w:pPr>
                    <w:pStyle w:val="Heading4"/>
                    <w:outlineLvl w:val="3"/>
                  </w:pPr>
                  <w:sdt>
                    <w:sdtPr>
                      <w:alias w:val="Quantity:"/>
                      <w:tag w:val="Quantity:"/>
                      <w:id w:val="-1738312568"/>
                      <w:placeholder>
                        <w:docPart w:val="8DB6065A82BC014A909930F415C1CC4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37EA4">
                        <w:t>QUANTITY</w:t>
                      </w:r>
                    </w:sdtContent>
                  </w:sdt>
                </w:p>
              </w:tc>
              <w:tc>
                <w:tcPr>
                  <w:tcW w:w="5501" w:type="dxa"/>
                </w:tcPr>
                <w:p w14:paraId="2B4CCDEF" w14:textId="77777777" w:rsidR="00137EA4" w:rsidRDefault="008D064C" w:rsidP="00137EA4">
                  <w:pPr>
                    <w:pStyle w:val="Heading4"/>
                    <w:outlineLvl w:val="3"/>
                  </w:pPr>
                  <w:sdt>
                    <w:sdtPr>
                      <w:alias w:val="Description:"/>
                      <w:tag w:val="Description:"/>
                      <w:id w:val="1198742974"/>
                      <w:placeholder>
                        <w:docPart w:val="CBAA11AE83869C45AB7E730F0A29294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37EA4">
                        <w:t>DESCRIPTION</w:t>
                      </w:r>
                    </w:sdtContent>
                  </w:sdt>
                </w:p>
              </w:tc>
              <w:tc>
                <w:tcPr>
                  <w:tcW w:w="1404" w:type="dxa"/>
                </w:tcPr>
                <w:p w14:paraId="3C85107B" w14:textId="77777777" w:rsidR="00137EA4" w:rsidRDefault="008D064C" w:rsidP="00137EA4">
                  <w:pPr>
                    <w:pStyle w:val="Heading4"/>
                    <w:outlineLvl w:val="3"/>
                  </w:pPr>
                  <w:sdt>
                    <w:sdtPr>
                      <w:alias w:val="Unit price:"/>
                      <w:tag w:val="Unit price:"/>
                      <w:id w:val="1604447165"/>
                      <w:placeholder>
                        <w:docPart w:val="B51031AA006CCD41AC513C8E7A30845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37EA4">
                        <w:t>UNIT PRICE</w:t>
                      </w:r>
                    </w:sdtContent>
                  </w:sdt>
                </w:p>
              </w:tc>
              <w:tc>
                <w:tcPr>
                  <w:tcW w:w="1196" w:type="dxa"/>
                </w:tcPr>
                <w:p w14:paraId="57D62389" w14:textId="77777777" w:rsidR="00137EA4" w:rsidRDefault="008D064C" w:rsidP="00137EA4">
                  <w:pPr>
                    <w:pStyle w:val="Heading4"/>
                    <w:outlineLvl w:val="3"/>
                  </w:pPr>
                  <w:sdt>
                    <w:sdtPr>
                      <w:alias w:val="Total:"/>
                      <w:tag w:val="Total:"/>
                      <w:id w:val="-150831350"/>
                      <w:placeholder>
                        <w:docPart w:val="D1439859E3C7F045806154E15A294B6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37EA4">
                        <w:t>TOTAL</w:t>
                      </w:r>
                    </w:sdtContent>
                  </w:sdt>
                </w:p>
              </w:tc>
            </w:tr>
            <w:tr w:rsidR="00137EA4" w14:paraId="6630A409" w14:textId="77777777" w:rsidTr="001018D4">
              <w:tc>
                <w:tcPr>
                  <w:tcW w:w="1817" w:type="dxa"/>
                </w:tcPr>
                <w:p w14:paraId="19718A04" w14:textId="77777777" w:rsidR="00137EA4" w:rsidRDefault="00137EA4" w:rsidP="00137EA4">
                  <w:pPr>
                    <w:pStyle w:val="Quantity"/>
                  </w:pPr>
                  <w:r>
                    <w:t>1</w:t>
                  </w:r>
                </w:p>
              </w:tc>
              <w:tc>
                <w:tcPr>
                  <w:tcW w:w="5501" w:type="dxa"/>
                </w:tcPr>
                <w:p w14:paraId="33C87406" w14:textId="554C8ED8" w:rsidR="00137EA4" w:rsidRDefault="001018D4" w:rsidP="00137EA4">
                  <w:r>
                    <w:t>Web Consultancy services</w:t>
                  </w:r>
                </w:p>
              </w:tc>
              <w:tc>
                <w:tcPr>
                  <w:tcW w:w="1404" w:type="dxa"/>
                </w:tcPr>
                <w:p w14:paraId="2C17E957" w14:textId="0BB25731" w:rsidR="00137EA4" w:rsidRDefault="001018D4" w:rsidP="00137EA4">
                  <w:pPr>
                    <w:pStyle w:val="Amount"/>
                  </w:pPr>
                  <w:r>
                    <w:t>500</w:t>
                  </w:r>
                </w:p>
              </w:tc>
              <w:tc>
                <w:tcPr>
                  <w:tcW w:w="1196" w:type="dxa"/>
                </w:tcPr>
                <w:p w14:paraId="2C5F7C4F" w14:textId="1A31DD7A" w:rsidR="00137EA4" w:rsidRDefault="001018D4" w:rsidP="00137EA4">
                  <w:pPr>
                    <w:pStyle w:val="Amount"/>
                  </w:pPr>
                  <w:r>
                    <w:t>500</w:t>
                  </w:r>
                </w:p>
              </w:tc>
            </w:tr>
            <w:tr w:rsidR="00137EA4" w14:paraId="54A93623" w14:textId="77777777" w:rsidTr="001018D4">
              <w:tc>
                <w:tcPr>
                  <w:tcW w:w="1817" w:type="dxa"/>
                </w:tcPr>
                <w:p w14:paraId="7311D617" w14:textId="77777777" w:rsidR="00137EA4" w:rsidRDefault="00137EA4" w:rsidP="00137EA4">
                  <w:pPr>
                    <w:pStyle w:val="Quantity"/>
                  </w:pPr>
                </w:p>
              </w:tc>
              <w:tc>
                <w:tcPr>
                  <w:tcW w:w="5501" w:type="dxa"/>
                </w:tcPr>
                <w:p w14:paraId="0E4F34FB" w14:textId="77777777" w:rsidR="00137EA4" w:rsidRDefault="00137EA4" w:rsidP="00137EA4"/>
              </w:tc>
              <w:tc>
                <w:tcPr>
                  <w:tcW w:w="1404" w:type="dxa"/>
                </w:tcPr>
                <w:p w14:paraId="0FB04825" w14:textId="77777777" w:rsidR="00137EA4" w:rsidRDefault="00137EA4" w:rsidP="00137EA4">
                  <w:pPr>
                    <w:pStyle w:val="Amount"/>
                  </w:pPr>
                </w:p>
              </w:tc>
              <w:tc>
                <w:tcPr>
                  <w:tcW w:w="1196" w:type="dxa"/>
                </w:tcPr>
                <w:p w14:paraId="78CC6770" w14:textId="77777777" w:rsidR="00137EA4" w:rsidRDefault="00137EA4" w:rsidP="00137EA4">
                  <w:pPr>
                    <w:pStyle w:val="Amount"/>
                  </w:pPr>
                </w:p>
              </w:tc>
            </w:tr>
            <w:tr w:rsidR="00137EA4" w14:paraId="2BB11DCC" w14:textId="77777777" w:rsidTr="001018D4">
              <w:tc>
                <w:tcPr>
                  <w:tcW w:w="1817" w:type="dxa"/>
                </w:tcPr>
                <w:p w14:paraId="7A8EBFB1" w14:textId="77777777" w:rsidR="00137EA4" w:rsidRDefault="00137EA4" w:rsidP="00137EA4">
                  <w:pPr>
                    <w:pStyle w:val="Quantity"/>
                  </w:pPr>
                </w:p>
              </w:tc>
              <w:tc>
                <w:tcPr>
                  <w:tcW w:w="5501" w:type="dxa"/>
                </w:tcPr>
                <w:p w14:paraId="515CE77B" w14:textId="77777777" w:rsidR="00137EA4" w:rsidRDefault="00137EA4" w:rsidP="00137EA4"/>
              </w:tc>
              <w:tc>
                <w:tcPr>
                  <w:tcW w:w="1404" w:type="dxa"/>
                </w:tcPr>
                <w:p w14:paraId="74292F06" w14:textId="77777777" w:rsidR="00137EA4" w:rsidRDefault="00137EA4" w:rsidP="00137EA4">
                  <w:pPr>
                    <w:pStyle w:val="Amount"/>
                  </w:pPr>
                </w:p>
              </w:tc>
              <w:tc>
                <w:tcPr>
                  <w:tcW w:w="1196" w:type="dxa"/>
                </w:tcPr>
                <w:p w14:paraId="6AFDF51C" w14:textId="77777777" w:rsidR="00137EA4" w:rsidRDefault="00137EA4" w:rsidP="00137EA4">
                  <w:pPr>
                    <w:pStyle w:val="Amount"/>
                  </w:pPr>
                </w:p>
              </w:tc>
            </w:tr>
            <w:tr w:rsidR="00137EA4" w14:paraId="50F89731" w14:textId="77777777" w:rsidTr="001018D4">
              <w:tc>
                <w:tcPr>
                  <w:tcW w:w="1817" w:type="dxa"/>
                </w:tcPr>
                <w:p w14:paraId="44D0E0DE" w14:textId="77777777" w:rsidR="00137EA4" w:rsidRDefault="00137EA4" w:rsidP="00137EA4">
                  <w:pPr>
                    <w:pStyle w:val="Quantity"/>
                  </w:pPr>
                </w:p>
              </w:tc>
              <w:tc>
                <w:tcPr>
                  <w:tcW w:w="5501" w:type="dxa"/>
                </w:tcPr>
                <w:p w14:paraId="1C4F829C" w14:textId="77777777" w:rsidR="00137EA4" w:rsidRDefault="00137EA4" w:rsidP="00137EA4"/>
              </w:tc>
              <w:tc>
                <w:tcPr>
                  <w:tcW w:w="1404" w:type="dxa"/>
                </w:tcPr>
                <w:p w14:paraId="31526BF8" w14:textId="77777777" w:rsidR="00137EA4" w:rsidRDefault="00137EA4" w:rsidP="00137EA4">
                  <w:pPr>
                    <w:pStyle w:val="Amount"/>
                  </w:pPr>
                </w:p>
              </w:tc>
              <w:tc>
                <w:tcPr>
                  <w:tcW w:w="1196" w:type="dxa"/>
                </w:tcPr>
                <w:p w14:paraId="4204E601" w14:textId="77777777" w:rsidR="00137EA4" w:rsidRDefault="00137EA4" w:rsidP="00137EA4">
                  <w:pPr>
                    <w:pStyle w:val="Amount"/>
                  </w:pPr>
                </w:p>
              </w:tc>
            </w:tr>
            <w:tr w:rsidR="00137EA4" w14:paraId="157391D0" w14:textId="77777777" w:rsidTr="001018D4">
              <w:tc>
                <w:tcPr>
                  <w:tcW w:w="1817" w:type="dxa"/>
                </w:tcPr>
                <w:p w14:paraId="6BCD230A" w14:textId="77777777" w:rsidR="00137EA4" w:rsidRDefault="00137EA4" w:rsidP="00137EA4">
                  <w:pPr>
                    <w:pStyle w:val="Quantity"/>
                  </w:pPr>
                </w:p>
              </w:tc>
              <w:tc>
                <w:tcPr>
                  <w:tcW w:w="5501" w:type="dxa"/>
                </w:tcPr>
                <w:p w14:paraId="37C63A95" w14:textId="77777777" w:rsidR="00137EA4" w:rsidRDefault="00137EA4" w:rsidP="00137EA4"/>
              </w:tc>
              <w:tc>
                <w:tcPr>
                  <w:tcW w:w="1404" w:type="dxa"/>
                </w:tcPr>
                <w:p w14:paraId="4AC23B06" w14:textId="77777777" w:rsidR="00137EA4" w:rsidRDefault="00137EA4" w:rsidP="00137EA4">
                  <w:pPr>
                    <w:pStyle w:val="Amount"/>
                  </w:pPr>
                </w:p>
              </w:tc>
              <w:tc>
                <w:tcPr>
                  <w:tcW w:w="1196" w:type="dxa"/>
                </w:tcPr>
                <w:p w14:paraId="185F274E" w14:textId="77777777" w:rsidR="00137EA4" w:rsidRDefault="00137EA4" w:rsidP="00137EA4">
                  <w:pPr>
                    <w:pStyle w:val="Amount"/>
                  </w:pPr>
                </w:p>
              </w:tc>
            </w:tr>
            <w:tr w:rsidR="00137EA4" w14:paraId="47925FD4" w14:textId="77777777" w:rsidTr="001018D4">
              <w:tc>
                <w:tcPr>
                  <w:tcW w:w="1817" w:type="dxa"/>
                </w:tcPr>
                <w:p w14:paraId="0DAD8E11" w14:textId="77777777" w:rsidR="00137EA4" w:rsidRDefault="00137EA4" w:rsidP="00137EA4">
                  <w:pPr>
                    <w:pStyle w:val="Quantity"/>
                  </w:pPr>
                </w:p>
              </w:tc>
              <w:tc>
                <w:tcPr>
                  <w:tcW w:w="5501" w:type="dxa"/>
                </w:tcPr>
                <w:p w14:paraId="562FC9D0" w14:textId="77777777" w:rsidR="00137EA4" w:rsidRDefault="00137EA4" w:rsidP="00137EA4"/>
              </w:tc>
              <w:tc>
                <w:tcPr>
                  <w:tcW w:w="1404" w:type="dxa"/>
                </w:tcPr>
                <w:p w14:paraId="025E0DC7" w14:textId="77777777" w:rsidR="00137EA4" w:rsidRDefault="00137EA4" w:rsidP="00137EA4">
                  <w:pPr>
                    <w:pStyle w:val="Amount"/>
                  </w:pPr>
                </w:p>
              </w:tc>
              <w:tc>
                <w:tcPr>
                  <w:tcW w:w="1196" w:type="dxa"/>
                </w:tcPr>
                <w:p w14:paraId="6D433D45" w14:textId="77777777" w:rsidR="00137EA4" w:rsidRDefault="00137EA4" w:rsidP="00137EA4">
                  <w:pPr>
                    <w:pStyle w:val="Amount"/>
                  </w:pPr>
                </w:p>
              </w:tc>
            </w:tr>
            <w:tr w:rsidR="00137EA4" w14:paraId="6EA1540B" w14:textId="77777777" w:rsidTr="001018D4">
              <w:tc>
                <w:tcPr>
                  <w:tcW w:w="1817" w:type="dxa"/>
                </w:tcPr>
                <w:p w14:paraId="557317D0" w14:textId="77777777" w:rsidR="00137EA4" w:rsidRDefault="00137EA4" w:rsidP="00137EA4">
                  <w:pPr>
                    <w:pStyle w:val="Quantity"/>
                  </w:pPr>
                </w:p>
              </w:tc>
              <w:tc>
                <w:tcPr>
                  <w:tcW w:w="5501" w:type="dxa"/>
                </w:tcPr>
                <w:p w14:paraId="3B657190" w14:textId="77777777" w:rsidR="00137EA4" w:rsidRDefault="00137EA4" w:rsidP="00137EA4"/>
              </w:tc>
              <w:tc>
                <w:tcPr>
                  <w:tcW w:w="1404" w:type="dxa"/>
                </w:tcPr>
                <w:p w14:paraId="3DC2637A" w14:textId="77777777" w:rsidR="00137EA4" w:rsidRDefault="00137EA4" w:rsidP="00137EA4">
                  <w:pPr>
                    <w:pStyle w:val="Amount"/>
                  </w:pPr>
                </w:p>
              </w:tc>
              <w:tc>
                <w:tcPr>
                  <w:tcW w:w="1196" w:type="dxa"/>
                </w:tcPr>
                <w:p w14:paraId="656F01B4" w14:textId="77777777" w:rsidR="00137EA4" w:rsidRDefault="00137EA4" w:rsidP="00137EA4">
                  <w:pPr>
                    <w:pStyle w:val="Amount"/>
                  </w:pPr>
                </w:p>
              </w:tc>
            </w:tr>
            <w:tr w:rsidR="00137EA4" w14:paraId="1A0BDCE8" w14:textId="77777777" w:rsidTr="001018D4">
              <w:tc>
                <w:tcPr>
                  <w:tcW w:w="1817" w:type="dxa"/>
                </w:tcPr>
                <w:p w14:paraId="3E221B4A" w14:textId="77777777" w:rsidR="00137EA4" w:rsidRDefault="00137EA4" w:rsidP="00137EA4">
                  <w:pPr>
                    <w:pStyle w:val="Quantity"/>
                  </w:pPr>
                </w:p>
              </w:tc>
              <w:tc>
                <w:tcPr>
                  <w:tcW w:w="5501" w:type="dxa"/>
                </w:tcPr>
                <w:p w14:paraId="3D7DB1EF" w14:textId="66A2CDA7" w:rsidR="00137EA4" w:rsidRDefault="001018D4" w:rsidP="00137EA4">
                  <w:r>
                    <w:t>VAT</w:t>
                  </w:r>
                </w:p>
              </w:tc>
              <w:tc>
                <w:tcPr>
                  <w:tcW w:w="1404" w:type="dxa"/>
                </w:tcPr>
                <w:p w14:paraId="1A2005AD" w14:textId="540362BB" w:rsidR="00137EA4" w:rsidRDefault="001018D4" w:rsidP="00137EA4">
                  <w:pPr>
                    <w:pStyle w:val="Amount"/>
                  </w:pPr>
                  <w:r>
                    <w:t>-</w:t>
                  </w:r>
                </w:p>
              </w:tc>
              <w:tc>
                <w:tcPr>
                  <w:tcW w:w="1196" w:type="dxa"/>
                </w:tcPr>
                <w:p w14:paraId="59868E3F" w14:textId="0EB86B91" w:rsidR="00137EA4" w:rsidRDefault="001018D4" w:rsidP="00137EA4">
                  <w:pPr>
                    <w:pStyle w:val="Amount"/>
                  </w:pPr>
                  <w:r>
                    <w:t>-</w:t>
                  </w:r>
                </w:p>
              </w:tc>
            </w:tr>
          </w:tbl>
          <w:p w14:paraId="30CD4B6A" w14:textId="6FE92386" w:rsidR="008049DB" w:rsidRDefault="008049DB">
            <w:pPr>
              <w:spacing w:line="264" w:lineRule="auto"/>
            </w:pPr>
          </w:p>
        </w:tc>
      </w:tr>
    </w:tbl>
    <w:p w14:paraId="50D8EA74" w14:textId="77777777" w:rsidR="00966901" w:rsidRDefault="00966901"/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349"/>
      </w:tblGrid>
      <w:tr w:rsidR="008049DB" w14:paraId="6BEF1105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5F0C0566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6B37F923" w14:textId="5AEE561F" w:rsidR="008049DB" w:rsidRDefault="00137EA4">
            <w:pPr>
              <w:pStyle w:val="Heading2"/>
              <w:spacing w:line="264" w:lineRule="auto"/>
              <w:outlineLvl w:val="1"/>
            </w:pPr>
            <w:r>
              <w:t>Total</w:t>
            </w:r>
          </w:p>
        </w:tc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D5DA0CF" w14:textId="77A99975" w:rsidR="008049DB" w:rsidRDefault="001018D4">
            <w:pPr>
              <w:pStyle w:val="Amount"/>
              <w:spacing w:line="264" w:lineRule="auto"/>
            </w:pPr>
            <w:r>
              <w:t>500</w:t>
            </w:r>
          </w:p>
        </w:tc>
      </w:tr>
      <w:tr w:rsidR="00137EA4" w14:paraId="50A64834" w14:textId="77777777" w:rsidTr="00966901">
        <w:trPr>
          <w:gridAfter w:val="2"/>
          <w:wAfter w:w="8258" w:type="dxa"/>
        </w:trPr>
        <w:tc>
          <w:tcPr>
            <w:tcW w:w="1817" w:type="dxa"/>
          </w:tcPr>
          <w:p w14:paraId="4D6CD544" w14:textId="77777777" w:rsidR="00137EA4" w:rsidRDefault="00137EA4">
            <w:pPr>
              <w:spacing w:line="264" w:lineRule="auto"/>
            </w:pPr>
          </w:p>
        </w:tc>
      </w:tr>
      <w:tr w:rsidR="00137EA4" w14:paraId="2790D9B5" w14:textId="77777777" w:rsidTr="00966901">
        <w:trPr>
          <w:gridAfter w:val="2"/>
          <w:wAfter w:w="8258" w:type="dxa"/>
        </w:trPr>
        <w:tc>
          <w:tcPr>
            <w:tcW w:w="1817" w:type="dxa"/>
          </w:tcPr>
          <w:p w14:paraId="162CC34B" w14:textId="77777777" w:rsidR="00137EA4" w:rsidRDefault="00137EA4">
            <w:pPr>
              <w:spacing w:line="264" w:lineRule="auto"/>
            </w:pPr>
          </w:p>
        </w:tc>
      </w:tr>
      <w:tr w:rsidR="00137EA4" w14:paraId="6431F194" w14:textId="77777777" w:rsidTr="00966901">
        <w:trPr>
          <w:gridAfter w:val="2"/>
          <w:wAfter w:w="8258" w:type="dxa"/>
        </w:trPr>
        <w:tc>
          <w:tcPr>
            <w:tcW w:w="1817" w:type="dxa"/>
          </w:tcPr>
          <w:p w14:paraId="7AFCB005" w14:textId="77777777" w:rsidR="00137EA4" w:rsidRDefault="00137EA4">
            <w:pPr>
              <w:spacing w:line="264" w:lineRule="auto"/>
            </w:pPr>
          </w:p>
        </w:tc>
      </w:tr>
    </w:tbl>
    <w:p w14:paraId="6B0DB605" w14:textId="62EE7658" w:rsidR="008049DB" w:rsidRDefault="001018D4">
      <w:pPr>
        <w:pStyle w:val="Instructions"/>
      </w:pPr>
      <w:r>
        <w:t>All cheques payable to</w:t>
      </w:r>
      <w:r w:rsidR="00A93410">
        <w:t xml:space="preserve"> </w:t>
      </w:r>
      <w:sdt>
        <w:sdtPr>
          <w:alias w:val="Company name:"/>
          <w:tag w:val="Company name:"/>
          <w:id w:val="-1511823771"/>
          <w:placeholder>
            <w:docPart w:val="0641E07ABEB26A468D75C651E3382D2F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137EA4">
            <w:t>Design263</w:t>
          </w:r>
        </w:sdtContent>
      </w:sdt>
    </w:p>
    <w:p w14:paraId="080CD64E" w14:textId="1E84E962" w:rsidR="008049DB" w:rsidRDefault="008D064C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FFA5A66351E4E448B6790B2AA9EAEEBD"/>
          </w:placeholder>
          <w:temporary/>
          <w:showingPlcHdr/>
          <w15:appearance w15:val="hidden"/>
        </w:sdtPr>
        <w:sdtEndPr/>
        <w:sdtContent>
          <w:r w:rsidR="00616194">
            <w:t>If you have any questions concerning this invoice</w:t>
          </w:r>
        </w:sdtContent>
      </w:sdt>
      <w:r w:rsidR="00616194">
        <w:t xml:space="preserve">, </w:t>
      </w:r>
      <w:sdt>
        <w:sdtPr>
          <w:alias w:val="Contact:"/>
          <w:tag w:val="Contact:"/>
          <w:id w:val="594608141"/>
          <w:placeholder>
            <w:docPart w:val="FB626B3368334542B09D6C46662E4B77"/>
          </w:placeholder>
          <w:temporary/>
          <w:showingPlcHdr/>
          <w15:appearance w15:val="hidden"/>
        </w:sdtPr>
        <w:sdtEndPr/>
        <w:sdtContent>
          <w:r w:rsidR="00616194">
            <w:t>contact</w:t>
          </w:r>
        </w:sdtContent>
      </w:sdt>
      <w:r w:rsidR="00616194">
        <w:t xml:space="preserve"> </w:t>
      </w:r>
      <w:r w:rsidR="00137EA4">
        <w:t>Nicholas Chikore</w:t>
      </w:r>
      <w:r w:rsidR="00616194">
        <w:t xml:space="preserve">, </w:t>
      </w:r>
      <w:r w:rsidR="00137EA4">
        <w:t>07716086357</w:t>
      </w:r>
      <w:r w:rsidR="00616194">
        <w:t xml:space="preserve">, </w:t>
      </w:r>
    </w:p>
    <w:p w14:paraId="6F8624CE" w14:textId="77777777" w:rsidR="00837ECD" w:rsidRPr="00837ECD" w:rsidRDefault="008D064C" w:rsidP="00837ECD">
      <w:pPr>
        <w:pStyle w:val="ThankYou"/>
      </w:pPr>
      <w:sdt>
        <w:sdtPr>
          <w:alias w:val="Thank your for your business:"/>
          <w:tag w:val="Thank your for your business:"/>
          <w:id w:val="1216170115"/>
          <w:placeholder>
            <w:docPart w:val="3984E2796CA78F48ADED0CB8A714C9D5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837ECD" w:rsidRPr="0083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4B037" w14:textId="77777777" w:rsidR="008D064C" w:rsidRDefault="008D064C">
      <w:pPr>
        <w:spacing w:line="240" w:lineRule="auto"/>
      </w:pPr>
      <w:r>
        <w:separator/>
      </w:r>
    </w:p>
  </w:endnote>
  <w:endnote w:type="continuationSeparator" w:id="0">
    <w:p w14:paraId="1798A84E" w14:textId="77777777" w:rsidR="008D064C" w:rsidRDefault="008D0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91C82" w14:textId="77777777" w:rsidR="000D34FF" w:rsidRDefault="000D34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709BD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0754A" w14:textId="6200AB6A" w:rsidR="001018D4" w:rsidRPr="000D34FF" w:rsidRDefault="001018D4" w:rsidP="000D34FF">
    <w:pPr>
      <w:pStyle w:val="Header"/>
      <w:pBdr>
        <w:top w:val="single" w:sz="6" w:space="19" w:color="4F81BD" w:themeColor="accent1"/>
      </w:pBdr>
      <w:spacing w:before="240"/>
      <w:jc w:val="center"/>
      <w:rPr>
        <w:color w:val="0095BB"/>
      </w:rPr>
    </w:pPr>
    <w:r w:rsidRPr="000D34FF">
      <w:rPr>
        <w:b/>
        <w:bCs/>
        <w:color w:val="0095BB"/>
      </w:rPr>
      <w:t>Design263</w:t>
    </w:r>
    <w:r w:rsidRPr="000D34FF">
      <w:rPr>
        <w:color w:val="0095BB"/>
      </w:rPr>
      <w:t>, 30 Braemar Court Bedford, MK401DZ</w:t>
    </w:r>
  </w:p>
  <w:p w14:paraId="211FEB06" w14:textId="578DE895" w:rsidR="001018D4" w:rsidRDefault="001018D4" w:rsidP="000D34FF">
    <w:pPr>
      <w:pStyle w:val="Header"/>
      <w:pBdr>
        <w:top w:val="single" w:sz="6" w:space="19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zh-CN"/>
      </w:rPr>
      <w:drawing>
        <wp:inline distT="0" distB="0" distL="0" distR="0" wp14:anchorId="60880458" wp14:editId="09B368D5">
          <wp:extent cx="248320" cy="276973"/>
          <wp:effectExtent l="0" t="0" r="5715" b="254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320" cy="2769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51C7621" w14:textId="77777777" w:rsidR="001018D4" w:rsidRDefault="001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1CCE1" w14:textId="77777777" w:rsidR="008D064C" w:rsidRDefault="008D064C">
      <w:pPr>
        <w:spacing w:line="240" w:lineRule="auto"/>
      </w:pPr>
      <w:r>
        <w:separator/>
      </w:r>
    </w:p>
  </w:footnote>
  <w:footnote w:type="continuationSeparator" w:id="0">
    <w:p w14:paraId="7CEB4C7B" w14:textId="77777777" w:rsidR="008D064C" w:rsidRDefault="008D06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21A46" w14:textId="77777777" w:rsidR="000D34FF" w:rsidRDefault="000D34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CBCCC" w14:textId="77777777" w:rsidR="000D34FF" w:rsidRDefault="000D34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FFA7F" w14:textId="16C196D6" w:rsidR="00BB4862" w:rsidRDefault="001018D4">
    <w:pPr>
      <w:pStyle w:val="Header"/>
    </w:pPr>
    <w:r>
      <w:rPr>
        <w:noProof/>
        <w:lang w:eastAsia="zh-CN"/>
      </w:rPr>
      <w:drawing>
        <wp:inline distT="0" distB="0" distL="0" distR="0" wp14:anchorId="1906D18D" wp14:editId="1FA445F6">
          <wp:extent cx="4229100" cy="1066498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52440" cy="1072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A4"/>
    <w:rsid w:val="00055AF8"/>
    <w:rsid w:val="000D34FF"/>
    <w:rsid w:val="001018D4"/>
    <w:rsid w:val="00137EA4"/>
    <w:rsid w:val="001724DF"/>
    <w:rsid w:val="002558FA"/>
    <w:rsid w:val="00323F56"/>
    <w:rsid w:val="003667F4"/>
    <w:rsid w:val="00616194"/>
    <w:rsid w:val="006A3739"/>
    <w:rsid w:val="007577D4"/>
    <w:rsid w:val="00793AFB"/>
    <w:rsid w:val="007D3668"/>
    <w:rsid w:val="008049DB"/>
    <w:rsid w:val="00837ECD"/>
    <w:rsid w:val="008D064C"/>
    <w:rsid w:val="00907574"/>
    <w:rsid w:val="00934F6F"/>
    <w:rsid w:val="00966901"/>
    <w:rsid w:val="00981A82"/>
    <w:rsid w:val="00A93410"/>
    <w:rsid w:val="00B5393B"/>
    <w:rsid w:val="00B76A92"/>
    <w:rsid w:val="00BB4862"/>
    <w:rsid w:val="00BF2506"/>
    <w:rsid w:val="00C3067E"/>
    <w:rsid w:val="00CE7F7E"/>
    <w:rsid w:val="00CF07F2"/>
    <w:rsid w:val="00D934CD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549C6"/>
  <w15:chartTrackingRefBased/>
  <w15:docId w15:val="{7CFEE02C-B798-CE43-B838-22615F42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k.Chikore/Library/Containers/com.microsoft.Word/Data/Library/Application%20Support/Microsoft/Office/16.0/DTS/Search/%7b826C62B6-C995-CE4A-923E-E1962A8D3118%7dtf1639252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599458A9C62447A059D4DEC3025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3F024-B90C-0245-BFEB-FBB9DB8CE273}"/>
      </w:docPartPr>
      <w:docPartBody>
        <w:p w:rsidR="00951DE3" w:rsidRDefault="008711A6">
          <w:pPr>
            <w:pStyle w:val="46599458A9C62447A059D4DEC30258AF"/>
          </w:pPr>
          <w:r>
            <w:t>Company Name</w:t>
          </w:r>
        </w:p>
      </w:docPartBody>
    </w:docPart>
    <w:docPart>
      <w:docPartPr>
        <w:name w:val="A836C33C84C9B4499F334F20EBFD6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6877A-D8FB-8648-94D8-9270BF5C70CE}"/>
      </w:docPartPr>
      <w:docPartBody>
        <w:p w:rsidR="00951DE3" w:rsidRDefault="008711A6">
          <w:pPr>
            <w:pStyle w:val="A836C33C84C9B4499F334F20EBFD62C3"/>
          </w:pPr>
          <w:r>
            <w:t>Phone:</w:t>
          </w:r>
        </w:p>
      </w:docPartBody>
    </w:docPart>
    <w:docPart>
      <w:docPartPr>
        <w:name w:val="C627A7D2B995FF4BB944D4D108543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D23EC-7439-7849-898A-E036D7B3F601}"/>
      </w:docPartPr>
      <w:docPartBody>
        <w:p w:rsidR="00951DE3" w:rsidRDefault="008711A6">
          <w:pPr>
            <w:pStyle w:val="C627A7D2B995FF4BB944D4D10854341B"/>
          </w:pPr>
          <w:r>
            <w:t>INVOICE</w:t>
          </w:r>
        </w:p>
      </w:docPartBody>
    </w:docPart>
    <w:docPart>
      <w:docPartPr>
        <w:name w:val="30E4B257A93EB5428CAC4DEE04A44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433B6-B597-1141-B5A4-76E709C24335}"/>
      </w:docPartPr>
      <w:docPartBody>
        <w:p w:rsidR="00951DE3" w:rsidRDefault="008711A6">
          <w:pPr>
            <w:pStyle w:val="30E4B257A93EB5428CAC4DEE04A4475B"/>
          </w:pPr>
          <w:r>
            <w:t>Invoice #</w:t>
          </w:r>
        </w:p>
      </w:docPartBody>
    </w:docPart>
    <w:docPart>
      <w:docPartPr>
        <w:name w:val="2A8B261F2C50EA469D543B921670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68525-9729-0042-BC9B-2D710F38C01C}"/>
      </w:docPartPr>
      <w:docPartBody>
        <w:p w:rsidR="00951DE3" w:rsidRDefault="008711A6">
          <w:pPr>
            <w:pStyle w:val="2A8B261F2C50EA469D543B921670CEBA"/>
          </w:pPr>
          <w:r>
            <w:t>Date:</w:t>
          </w:r>
        </w:p>
      </w:docPartBody>
    </w:docPart>
    <w:docPart>
      <w:docPartPr>
        <w:name w:val="8A36C948402B134690B27811B6B74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2D7A6-31A3-BC42-9263-E682F65F6502}"/>
      </w:docPartPr>
      <w:docPartBody>
        <w:p w:rsidR="00951DE3" w:rsidRDefault="008711A6">
          <w:pPr>
            <w:pStyle w:val="8A36C948402B134690B27811B6B74FC3"/>
          </w:pPr>
          <w:r>
            <w:t>To:</w:t>
          </w:r>
        </w:p>
      </w:docPartBody>
    </w:docPart>
    <w:docPart>
      <w:docPartPr>
        <w:name w:val="5F74E55014990840B355B7F7F7172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ED747-CDE1-1C47-BF67-69DC7A1CD34C}"/>
      </w:docPartPr>
      <w:docPartBody>
        <w:p w:rsidR="00951DE3" w:rsidRDefault="008711A6">
          <w:pPr>
            <w:pStyle w:val="5F74E55014990840B355B7F7F7172FFD"/>
          </w:pPr>
          <w:r>
            <w:t>Ship To:</w:t>
          </w:r>
        </w:p>
      </w:docPartBody>
    </w:docPart>
    <w:docPart>
      <w:docPartPr>
        <w:name w:val="0641E07ABEB26A468D75C651E3382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D550C-3DE8-0E4F-8D3E-EE98AC177606}"/>
      </w:docPartPr>
      <w:docPartBody>
        <w:p w:rsidR="00951DE3" w:rsidRDefault="008711A6">
          <w:pPr>
            <w:pStyle w:val="0641E07ABEB26A468D75C651E3382D2F"/>
          </w:pPr>
          <w:r>
            <w:t>Company Name</w:t>
          </w:r>
        </w:p>
      </w:docPartBody>
    </w:docPart>
    <w:docPart>
      <w:docPartPr>
        <w:name w:val="FFA5A66351E4E448B6790B2AA9EAE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D43AF-5EB3-1E48-8B79-08B6DC5E7876}"/>
      </w:docPartPr>
      <w:docPartBody>
        <w:p w:rsidR="00951DE3" w:rsidRDefault="008711A6">
          <w:pPr>
            <w:pStyle w:val="FFA5A66351E4E448B6790B2AA9EAEEBD"/>
          </w:pPr>
          <w:r>
            <w:t>If you have any questions concerning this invoice</w:t>
          </w:r>
        </w:p>
      </w:docPartBody>
    </w:docPart>
    <w:docPart>
      <w:docPartPr>
        <w:name w:val="FB626B3368334542B09D6C46662E4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3A47D-7DF0-114A-AE12-DC34DC5300D8}"/>
      </w:docPartPr>
      <w:docPartBody>
        <w:p w:rsidR="00951DE3" w:rsidRDefault="008711A6">
          <w:pPr>
            <w:pStyle w:val="FB626B3368334542B09D6C46662E4B77"/>
          </w:pPr>
          <w:r>
            <w:t>contact</w:t>
          </w:r>
        </w:p>
      </w:docPartBody>
    </w:docPart>
    <w:docPart>
      <w:docPartPr>
        <w:name w:val="3984E2796CA78F48ADED0CB8A714C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B450C-7938-7B48-8BA6-E39227F7F7BE}"/>
      </w:docPartPr>
      <w:docPartBody>
        <w:p w:rsidR="00951DE3" w:rsidRDefault="008711A6">
          <w:pPr>
            <w:pStyle w:val="3984E2796CA78F48ADED0CB8A714C9D5"/>
          </w:pPr>
          <w:r>
            <w:t>Thank you for your business!</w:t>
          </w:r>
        </w:p>
      </w:docPartBody>
    </w:docPart>
    <w:docPart>
      <w:docPartPr>
        <w:name w:val="8DB6065A82BC014A909930F415C1C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90749-6913-874D-B2C8-3E58941FE9C9}"/>
      </w:docPartPr>
      <w:docPartBody>
        <w:p w:rsidR="00951DE3" w:rsidRDefault="000A771E" w:rsidP="000A771E">
          <w:pPr>
            <w:pStyle w:val="8DB6065A82BC014A909930F415C1CC49"/>
          </w:pPr>
          <w:r>
            <w:t>QUANTITY</w:t>
          </w:r>
        </w:p>
      </w:docPartBody>
    </w:docPart>
    <w:docPart>
      <w:docPartPr>
        <w:name w:val="CBAA11AE83869C45AB7E730F0A292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99B92-F28A-314A-845C-DD44C9109671}"/>
      </w:docPartPr>
      <w:docPartBody>
        <w:p w:rsidR="00951DE3" w:rsidRDefault="000A771E" w:rsidP="000A771E">
          <w:pPr>
            <w:pStyle w:val="CBAA11AE83869C45AB7E730F0A29294D"/>
          </w:pPr>
          <w:r>
            <w:t>DESCRIPTION</w:t>
          </w:r>
        </w:p>
      </w:docPartBody>
    </w:docPart>
    <w:docPart>
      <w:docPartPr>
        <w:name w:val="B51031AA006CCD41AC513C8E7A308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40033-EA3E-2340-BFF2-0F9AB068125A}"/>
      </w:docPartPr>
      <w:docPartBody>
        <w:p w:rsidR="00951DE3" w:rsidRDefault="000A771E" w:rsidP="000A771E">
          <w:pPr>
            <w:pStyle w:val="B51031AA006CCD41AC513C8E7A308450"/>
          </w:pPr>
          <w:r>
            <w:t>UNIT PRICE</w:t>
          </w:r>
        </w:p>
      </w:docPartBody>
    </w:docPart>
    <w:docPart>
      <w:docPartPr>
        <w:name w:val="D1439859E3C7F045806154E15A294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ADAF5-5054-214D-BD3C-77A7E47A47B0}"/>
      </w:docPartPr>
      <w:docPartBody>
        <w:p w:rsidR="00951DE3" w:rsidRDefault="000A771E" w:rsidP="000A771E">
          <w:pPr>
            <w:pStyle w:val="D1439859E3C7F045806154E15A294B6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1E"/>
    <w:rsid w:val="000A771E"/>
    <w:rsid w:val="007C2843"/>
    <w:rsid w:val="008711A6"/>
    <w:rsid w:val="0095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599458A9C62447A059D4DEC30258AF">
    <w:name w:val="46599458A9C62447A059D4DEC30258AF"/>
  </w:style>
  <w:style w:type="paragraph" w:customStyle="1" w:styleId="A836C33C84C9B4499F334F20EBFD62C3">
    <w:name w:val="A836C33C84C9B4499F334F20EBFD62C3"/>
  </w:style>
  <w:style w:type="paragraph" w:customStyle="1" w:styleId="C627A7D2B995FF4BB944D4D10854341B">
    <w:name w:val="C627A7D2B995FF4BB944D4D10854341B"/>
  </w:style>
  <w:style w:type="paragraph" w:customStyle="1" w:styleId="30E4B257A93EB5428CAC4DEE04A4475B">
    <w:name w:val="30E4B257A93EB5428CAC4DEE04A4475B"/>
  </w:style>
  <w:style w:type="paragraph" w:customStyle="1" w:styleId="2A8B261F2C50EA469D543B921670CEBA">
    <w:name w:val="2A8B261F2C50EA469D543B921670CEBA"/>
  </w:style>
  <w:style w:type="paragraph" w:customStyle="1" w:styleId="8A36C948402B134690B27811B6B74FC3">
    <w:name w:val="8A36C948402B134690B27811B6B74FC3"/>
  </w:style>
  <w:style w:type="paragraph" w:customStyle="1" w:styleId="5F74E55014990840B355B7F7F7172FFD">
    <w:name w:val="5F74E55014990840B355B7F7F7172FFD"/>
  </w:style>
  <w:style w:type="paragraph" w:customStyle="1" w:styleId="082B4EF8079C4F42B3A318AF725A7093">
    <w:name w:val="082B4EF8079C4F42B3A318AF725A7093"/>
  </w:style>
  <w:style w:type="paragraph" w:customStyle="1" w:styleId="0641E07ABEB26A468D75C651E3382D2F">
    <w:name w:val="0641E07ABEB26A468D75C651E3382D2F"/>
  </w:style>
  <w:style w:type="paragraph" w:customStyle="1" w:styleId="FFA5A66351E4E448B6790B2AA9EAEEBD">
    <w:name w:val="FFA5A66351E4E448B6790B2AA9EAEEBD"/>
  </w:style>
  <w:style w:type="paragraph" w:customStyle="1" w:styleId="FB626B3368334542B09D6C46662E4B77">
    <w:name w:val="FB626B3368334542B09D6C46662E4B77"/>
  </w:style>
  <w:style w:type="paragraph" w:customStyle="1" w:styleId="3984E2796CA78F48ADED0CB8A714C9D5">
    <w:name w:val="3984E2796CA78F48ADED0CB8A714C9D5"/>
  </w:style>
  <w:style w:type="paragraph" w:customStyle="1" w:styleId="8DB6065A82BC014A909930F415C1CC49">
    <w:name w:val="8DB6065A82BC014A909930F415C1CC49"/>
    <w:rsid w:val="000A771E"/>
  </w:style>
  <w:style w:type="paragraph" w:customStyle="1" w:styleId="CBAA11AE83869C45AB7E730F0A29294D">
    <w:name w:val="CBAA11AE83869C45AB7E730F0A29294D"/>
    <w:rsid w:val="000A771E"/>
  </w:style>
  <w:style w:type="paragraph" w:customStyle="1" w:styleId="B51031AA006CCD41AC513C8E7A308450">
    <w:name w:val="B51031AA006CCD41AC513C8E7A308450"/>
    <w:rsid w:val="000A771E"/>
  </w:style>
  <w:style w:type="paragraph" w:customStyle="1" w:styleId="D1439859E3C7F045806154E15A294B6E">
    <w:name w:val="D1439859E3C7F045806154E15A294B6E"/>
    <w:rsid w:val="000A7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{826C62B6-C995-CE4A-923E-E1962A8D3118}tf16392525.dotx</Template>
  <TotalTime>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Design263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Nick Chikore</cp:lastModifiedBy>
  <cp:revision>3</cp:revision>
  <dcterms:created xsi:type="dcterms:W3CDTF">2021-04-17T15:33:00Z</dcterms:created>
  <dcterms:modified xsi:type="dcterms:W3CDTF">2021-04-17T15:36:00Z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